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5A738B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EF5FECB" w14:textId="4B034041" w:rsidR="00692703" w:rsidRPr="00CF1A49" w:rsidRDefault="00762F6B" w:rsidP="00913946">
            <w:pPr>
              <w:pStyle w:val="Title"/>
            </w:pPr>
            <w:r>
              <w:t>Siry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Siu</w:t>
            </w:r>
          </w:p>
          <w:p w14:paraId="7E3C8151" w14:textId="463EF7E7" w:rsidR="00692703" w:rsidRPr="00CF1A49" w:rsidRDefault="00762F6B" w:rsidP="00913946">
            <w:pPr>
              <w:pStyle w:val="ContactInfo"/>
              <w:contextualSpacing w:val="0"/>
            </w:pPr>
            <w:r>
              <w:t>6200 Running Deer Rd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62E2E7ECE0407898CEB0D1C9371D2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(704)-421-1787</w:t>
            </w:r>
          </w:p>
          <w:p w14:paraId="7239FCE1" w14:textId="31AD032A" w:rsidR="00692703" w:rsidRPr="00CF1A49" w:rsidRDefault="00762F6B" w:rsidP="00913946">
            <w:pPr>
              <w:pStyle w:val="ContactInfoEmphasis"/>
              <w:contextualSpacing w:val="0"/>
            </w:pPr>
            <w:r>
              <w:t>Sewsiri@gmail.com</w:t>
            </w:r>
            <w:r w:rsidR="00692703" w:rsidRPr="00CF1A49">
              <w:t xml:space="preserve"> </w:t>
            </w:r>
          </w:p>
        </w:tc>
      </w:tr>
      <w:tr w:rsidR="009571D8" w:rsidRPr="00CF1A49" w14:paraId="3BE1A65E" w14:textId="77777777" w:rsidTr="00692703">
        <w:tc>
          <w:tcPr>
            <w:tcW w:w="9360" w:type="dxa"/>
            <w:tcMar>
              <w:top w:w="432" w:type="dxa"/>
            </w:tcMar>
          </w:tcPr>
          <w:p w14:paraId="6B3719B2" w14:textId="3034BDE1" w:rsidR="001755A8" w:rsidRPr="00CF1A49" w:rsidRDefault="00762F6B" w:rsidP="00913946">
            <w:pPr>
              <w:contextualSpacing w:val="0"/>
            </w:pPr>
            <w:r>
              <w:t xml:space="preserve">Currently I find myself following a career based within costumer service. I enjoy the constant interaction with a wide variety of people and strive to make them feel welcomed with every given chance. Throughout my past work </w:t>
            </w:r>
            <w:r w:rsidR="00327DE2">
              <w:t>history,</w:t>
            </w:r>
            <w:r>
              <w:t xml:space="preserve"> I have always enjoyed creating connections with those who I’ve met in the workplace. </w:t>
            </w:r>
          </w:p>
        </w:tc>
      </w:tr>
    </w:tbl>
    <w:p w14:paraId="5AB842C8" w14:textId="77777777" w:rsidR="004E01EB" w:rsidRPr="00CF1A49" w:rsidRDefault="00D27EA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82D04C7C0D443829C5EA9526E44A9D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0058CDD" w14:textId="77777777" w:rsidTr="00D66A52">
        <w:tc>
          <w:tcPr>
            <w:tcW w:w="9355" w:type="dxa"/>
          </w:tcPr>
          <w:p w14:paraId="69E6DC4E" w14:textId="6673AFC4" w:rsidR="001D0BF1" w:rsidRPr="00CF1A49" w:rsidRDefault="00762F6B" w:rsidP="001D0BF1">
            <w:pPr>
              <w:pStyle w:val="Heading3"/>
              <w:contextualSpacing w:val="0"/>
            </w:pPr>
            <w:r>
              <w:t>febuary 2021</w:t>
            </w:r>
            <w:r w:rsidR="001D0BF1" w:rsidRPr="00CF1A49">
              <w:t xml:space="preserve"> – </w:t>
            </w:r>
            <w:r>
              <w:t>May 2021</w:t>
            </w:r>
          </w:p>
          <w:p w14:paraId="589E7A85" w14:textId="0960CCF3" w:rsidR="001D0BF1" w:rsidRPr="00327DE2" w:rsidRDefault="00762F6B" w:rsidP="001D0BF1">
            <w:pPr>
              <w:pStyle w:val="Heading2"/>
              <w:contextualSpacing w:val="0"/>
              <w:rPr>
                <w:rStyle w:val="SubtleReference"/>
              </w:rPr>
            </w:pPr>
            <w:r>
              <w:t>Front counter</w:t>
            </w:r>
            <w:r w:rsidR="001D0BF1" w:rsidRPr="00CF1A49">
              <w:t xml:space="preserve">, </w:t>
            </w:r>
            <w:r w:rsidRPr="00327DE2">
              <w:rPr>
                <w:rStyle w:val="SubtleReference"/>
              </w:rPr>
              <w:t>Chi</w:t>
            </w:r>
            <w:r w:rsidR="00327DE2">
              <w:rPr>
                <w:rStyle w:val="SubtleReference"/>
              </w:rPr>
              <w:t>ck</w:t>
            </w:r>
            <w:r w:rsidRPr="00327DE2">
              <w:rPr>
                <w:rStyle w:val="SubtleReference"/>
              </w:rPr>
              <w:t>-Fil-A</w:t>
            </w:r>
          </w:p>
          <w:p w14:paraId="52CF2685" w14:textId="1DD808C7" w:rsidR="001E3120" w:rsidRPr="00CF1A49" w:rsidRDefault="00762F6B" w:rsidP="001D0BF1">
            <w:pPr>
              <w:contextualSpacing w:val="0"/>
            </w:pPr>
            <w:r>
              <w:t xml:space="preserve">Responsibilities included taking orders, interacting with </w:t>
            </w:r>
            <w:r w:rsidR="00B543A5">
              <w:t>customers</w:t>
            </w:r>
            <w:r>
              <w:t xml:space="preserve"> in a friend</w:t>
            </w:r>
            <w:r w:rsidR="00327DE2">
              <w:t>ly</w:t>
            </w:r>
            <w:r>
              <w:t xml:space="preserve"> and energetic manner, being fast, efficient, and accurate with money and orders.</w:t>
            </w:r>
          </w:p>
        </w:tc>
      </w:tr>
      <w:tr w:rsidR="00F61DF9" w:rsidRPr="00CF1A49" w14:paraId="13F27F62" w14:textId="77777777" w:rsidTr="00F61DF9">
        <w:tc>
          <w:tcPr>
            <w:tcW w:w="9355" w:type="dxa"/>
            <w:tcMar>
              <w:top w:w="216" w:type="dxa"/>
            </w:tcMar>
          </w:tcPr>
          <w:p w14:paraId="1FF9DE3E" w14:textId="088A126D" w:rsidR="00F61DF9" w:rsidRPr="00CF1A49" w:rsidRDefault="00762F6B" w:rsidP="00F61DF9">
            <w:pPr>
              <w:pStyle w:val="Heading3"/>
              <w:contextualSpacing w:val="0"/>
            </w:pPr>
            <w:r>
              <w:t>August 2021</w:t>
            </w:r>
            <w:r w:rsidR="00F61DF9" w:rsidRPr="00CF1A49">
              <w:t xml:space="preserve"> – </w:t>
            </w:r>
            <w:r>
              <w:t>Nov 2022</w:t>
            </w:r>
          </w:p>
          <w:p w14:paraId="4FCFAFFD" w14:textId="039B560E" w:rsidR="00F61DF9" w:rsidRPr="00CF1A49" w:rsidRDefault="00762F6B" w:rsidP="00F61DF9">
            <w:pPr>
              <w:pStyle w:val="Heading2"/>
              <w:contextualSpacing w:val="0"/>
            </w:pPr>
            <w:r>
              <w:t>Head Server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704 Korean BBQ</w:t>
            </w:r>
          </w:p>
          <w:p w14:paraId="7C7411B2" w14:textId="165C38AC" w:rsidR="00762F6B" w:rsidRDefault="00762F6B" w:rsidP="00F61DF9">
            <w:r>
              <w:t xml:space="preserve">Responsibilities included taking orders and providing a welcoming environment to </w:t>
            </w:r>
            <w:r w:rsidR="007D58E3">
              <w:t>customers</w:t>
            </w:r>
            <w:r>
              <w:t xml:space="preserve"> at waited tables. While also communicating accurately and efficiently with cooks and other staff.</w:t>
            </w:r>
          </w:p>
          <w:p w14:paraId="6678289E" w14:textId="77777777" w:rsidR="00327DE2" w:rsidRDefault="00327DE2" w:rsidP="00F61DF9"/>
          <w:p w14:paraId="32027B8F" w14:textId="1186601D" w:rsidR="00327DE2" w:rsidRPr="00CF1A49" w:rsidRDefault="00327DE2" w:rsidP="00327DE2">
            <w:pPr>
              <w:pStyle w:val="Heading3"/>
              <w:contextualSpacing w:val="0"/>
            </w:pPr>
            <w:r>
              <w:t>December 2022</w:t>
            </w:r>
            <w:r w:rsidRPr="00CF1A49">
              <w:t xml:space="preserve"> – </w:t>
            </w:r>
            <w:r>
              <w:t xml:space="preserve">current </w:t>
            </w:r>
          </w:p>
          <w:p w14:paraId="244AE28F" w14:textId="7BFB02AA" w:rsidR="00327DE2" w:rsidRPr="00CF1A49" w:rsidRDefault="00327DE2" w:rsidP="00327DE2">
            <w:pPr>
              <w:pStyle w:val="Heading2"/>
              <w:contextualSpacing w:val="0"/>
            </w:pPr>
            <w:r>
              <w:t>Nail Tech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Ts </w:t>
            </w:r>
          </w:p>
          <w:p w14:paraId="6D9F50FA" w14:textId="69460C24" w:rsidR="00327DE2" w:rsidRDefault="00327DE2" w:rsidP="00327DE2">
            <w:r>
              <w:t xml:space="preserve">Responsibilities include building a relationship with </w:t>
            </w:r>
            <w:r w:rsidR="007D58E3">
              <w:t>customers</w:t>
            </w:r>
            <w:r>
              <w:t xml:space="preserve"> </w:t>
            </w:r>
            <w:r w:rsidR="00B6563B">
              <w:t>to</w:t>
            </w:r>
            <w:r>
              <w:t xml:space="preserve"> make them want to return as well as marketing socially to branch out potential </w:t>
            </w:r>
            <w:r w:rsidR="00B6563B">
              <w:t>business and</w:t>
            </w:r>
            <w:r>
              <w:t xml:space="preserve"> booking appointments. </w:t>
            </w:r>
          </w:p>
        </w:tc>
      </w:tr>
    </w:tbl>
    <w:sdt>
      <w:sdtPr>
        <w:alias w:val="Education:"/>
        <w:tag w:val="Education:"/>
        <w:id w:val="-1908763273"/>
        <w:placeholder>
          <w:docPart w:val="308EBE7AA864435998717C7B9B2C963C"/>
        </w:placeholder>
        <w:temporary/>
        <w:showingPlcHdr/>
        <w15:appearance w15:val="hidden"/>
      </w:sdtPr>
      <w:sdtEndPr/>
      <w:sdtContent>
        <w:p w14:paraId="590D901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A046C57" w14:textId="77777777" w:rsidTr="00D66A52">
        <w:tc>
          <w:tcPr>
            <w:tcW w:w="9355" w:type="dxa"/>
          </w:tcPr>
          <w:p w14:paraId="785EAD9B" w14:textId="1A3189E6" w:rsidR="001D0BF1" w:rsidRPr="00CF1A49" w:rsidRDefault="00762F6B" w:rsidP="001D0BF1">
            <w:pPr>
              <w:pStyle w:val="Heading3"/>
              <w:contextualSpacing w:val="0"/>
            </w:pPr>
            <w:r>
              <w:t>june</w:t>
            </w:r>
            <w:r w:rsidR="001D0BF1" w:rsidRPr="00CF1A49">
              <w:t xml:space="preserve"> </w:t>
            </w:r>
            <w:r>
              <w:t>2021</w:t>
            </w:r>
          </w:p>
          <w:p w14:paraId="509E753C" w14:textId="0FE94D4E" w:rsidR="00B6563B" w:rsidRPr="00B6563B" w:rsidRDefault="00762F6B" w:rsidP="00B6563B">
            <w:pPr>
              <w:pStyle w:val="Heading2"/>
              <w:contextualSpacing w:val="0"/>
              <w:rPr>
                <w:b w:val="0"/>
                <w:color w:val="595959" w:themeColor="text1" w:themeTint="A6"/>
              </w:rPr>
            </w:pPr>
            <w:r>
              <w:t>HighSchool Diploma</w:t>
            </w:r>
            <w:r w:rsidR="001D0BF1" w:rsidRPr="00CF1A49">
              <w:t xml:space="preserve">, </w:t>
            </w:r>
            <w:r w:rsidRPr="00327DE2">
              <w:rPr>
                <w:rStyle w:val="SubtleReference"/>
                <w:smallCaps w:val="0"/>
              </w:rPr>
              <w:t>Phillip o’berry school of technology</w:t>
            </w:r>
          </w:p>
        </w:tc>
      </w:tr>
      <w:tr w:rsidR="00F61DF9" w:rsidRPr="00CF1A49" w14:paraId="6AA782D1" w14:textId="77777777" w:rsidTr="00F61DF9">
        <w:tc>
          <w:tcPr>
            <w:tcW w:w="9355" w:type="dxa"/>
            <w:tcMar>
              <w:top w:w="216" w:type="dxa"/>
            </w:tcMar>
          </w:tcPr>
          <w:p w14:paraId="46BD34E0" w14:textId="0246245B" w:rsidR="00F61DF9" w:rsidRPr="00CF1A49" w:rsidRDefault="00762F6B" w:rsidP="00F61DF9">
            <w:pPr>
              <w:pStyle w:val="Heading3"/>
              <w:contextualSpacing w:val="0"/>
            </w:pPr>
            <w:r>
              <w:t>August</w:t>
            </w:r>
            <w:r w:rsidR="00F61DF9" w:rsidRPr="00CF1A49">
              <w:t xml:space="preserve"> </w:t>
            </w:r>
            <w:r>
              <w:t>2021-Ongoing</w:t>
            </w:r>
          </w:p>
          <w:p w14:paraId="63A24519" w14:textId="458D7DB9" w:rsidR="00F61DF9" w:rsidRPr="00CF1A49" w:rsidRDefault="00762F6B" w:rsidP="00F61DF9">
            <w:pPr>
              <w:pStyle w:val="Heading2"/>
              <w:contextualSpacing w:val="0"/>
            </w:pPr>
            <w:r>
              <w:t>Computer science</w:t>
            </w:r>
            <w:r w:rsidR="00F61DF9" w:rsidRPr="00CF1A49">
              <w:t xml:space="preserve">, </w:t>
            </w:r>
            <w:r w:rsidRPr="00327DE2">
              <w:rPr>
                <w:rStyle w:val="SubtleReference"/>
                <w:bCs/>
              </w:rPr>
              <w:t>Central peidmont community college</w:t>
            </w:r>
          </w:p>
          <w:p w14:paraId="6341B41C" w14:textId="78AD08D5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292EA3F47C474CB1865BA156722851D3"/>
        </w:placeholder>
        <w:temporary/>
        <w:showingPlcHdr/>
        <w15:appearance w15:val="hidden"/>
      </w:sdtPr>
      <w:sdtEndPr/>
      <w:sdtContent>
        <w:p w14:paraId="3752744D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BAE9098" w14:textId="77777777" w:rsidTr="00CF1A49">
        <w:tc>
          <w:tcPr>
            <w:tcW w:w="4675" w:type="dxa"/>
          </w:tcPr>
          <w:p w14:paraId="714488C8" w14:textId="724FB5B8" w:rsidR="001E3120" w:rsidRPr="006E1507" w:rsidRDefault="00327DE2" w:rsidP="006E1507">
            <w:pPr>
              <w:pStyle w:val="ListBullet"/>
              <w:contextualSpacing w:val="0"/>
            </w:pPr>
            <w:r>
              <w:t>Friendly, conversable, adaptable, critical thinking, and works well under pressure.</w:t>
            </w:r>
          </w:p>
          <w:p w14:paraId="6D40668D" w14:textId="277ABEC1" w:rsidR="001F4E6D" w:rsidRPr="006E1507" w:rsidRDefault="00327DE2" w:rsidP="006E1507">
            <w:pPr>
              <w:pStyle w:val="ListBullet"/>
              <w:contextualSpacing w:val="0"/>
            </w:pPr>
            <w:r>
              <w:t xml:space="preserve">Self-Driven </w:t>
            </w:r>
          </w:p>
        </w:tc>
        <w:tc>
          <w:tcPr>
            <w:tcW w:w="4675" w:type="dxa"/>
            <w:tcMar>
              <w:left w:w="360" w:type="dxa"/>
            </w:tcMar>
          </w:tcPr>
          <w:p w14:paraId="5AAB1FD7" w14:textId="426E89FA" w:rsidR="003A0632" w:rsidRPr="006E1507" w:rsidRDefault="00327DE2" w:rsidP="006E1507">
            <w:pPr>
              <w:pStyle w:val="ListBullet"/>
              <w:contextualSpacing w:val="0"/>
            </w:pPr>
            <w:r>
              <w:t xml:space="preserve">Accurate </w:t>
            </w:r>
          </w:p>
          <w:p w14:paraId="71F1553E" w14:textId="6DA9640C" w:rsidR="001E3120" w:rsidRPr="006E1507" w:rsidRDefault="00327DE2" w:rsidP="006E1507">
            <w:pPr>
              <w:pStyle w:val="ListBullet"/>
              <w:contextualSpacing w:val="0"/>
            </w:pPr>
            <w:r>
              <w:t>Very Reliable</w:t>
            </w:r>
          </w:p>
          <w:p w14:paraId="52601911" w14:textId="36FBBBD2" w:rsidR="001E3120" w:rsidRPr="006E1507" w:rsidRDefault="00327DE2" w:rsidP="006E1507">
            <w:pPr>
              <w:pStyle w:val="ListBullet"/>
              <w:contextualSpacing w:val="0"/>
            </w:pPr>
            <w:r>
              <w:t>Communication</w:t>
            </w:r>
          </w:p>
        </w:tc>
      </w:tr>
    </w:tbl>
    <w:sdt>
      <w:sdtPr>
        <w:alias w:val="Activities:"/>
        <w:tag w:val="Activities:"/>
        <w:id w:val="1223332893"/>
        <w:placeholder>
          <w:docPart w:val="8625674243D8432A906030DE4E888507"/>
        </w:placeholder>
        <w:temporary/>
        <w:showingPlcHdr/>
        <w15:appearance w15:val="hidden"/>
      </w:sdtPr>
      <w:sdtEndPr/>
      <w:sdtContent>
        <w:p w14:paraId="02EDF4E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DD83786" w14:textId="2C22FE61" w:rsidR="00B51D1B" w:rsidRPr="006E1507" w:rsidRDefault="00327DE2" w:rsidP="006E1507">
      <w:r>
        <w:t xml:space="preserve">Currently I strive to work hard throughout all aspects of my life and have found it rather rewarding to set goals for myself and reach them by a certain time frame such as attending the gym and or furthering my studies with school. I also enjoy outdoor activities such as hiking and playing soccer and am currently trying to become more artistic by creating art on nails.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EEC5" w14:textId="77777777" w:rsidR="00512CE0" w:rsidRDefault="00512CE0" w:rsidP="0068194B">
      <w:r>
        <w:separator/>
      </w:r>
    </w:p>
    <w:p w14:paraId="6717F15A" w14:textId="77777777" w:rsidR="00512CE0" w:rsidRDefault="00512CE0"/>
    <w:p w14:paraId="1C92F838" w14:textId="77777777" w:rsidR="00512CE0" w:rsidRDefault="00512CE0"/>
  </w:endnote>
  <w:endnote w:type="continuationSeparator" w:id="0">
    <w:p w14:paraId="0B468244" w14:textId="77777777" w:rsidR="00512CE0" w:rsidRDefault="00512CE0" w:rsidP="0068194B">
      <w:r>
        <w:continuationSeparator/>
      </w:r>
    </w:p>
    <w:p w14:paraId="2B002D3E" w14:textId="77777777" w:rsidR="00512CE0" w:rsidRDefault="00512CE0"/>
    <w:p w14:paraId="40D46263" w14:textId="77777777" w:rsidR="00512CE0" w:rsidRDefault="00512C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6BB4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FD13" w14:textId="77777777" w:rsidR="00512CE0" w:rsidRDefault="00512CE0" w:rsidP="0068194B">
      <w:r>
        <w:separator/>
      </w:r>
    </w:p>
    <w:p w14:paraId="54B7BA50" w14:textId="77777777" w:rsidR="00512CE0" w:rsidRDefault="00512CE0"/>
    <w:p w14:paraId="27736502" w14:textId="77777777" w:rsidR="00512CE0" w:rsidRDefault="00512CE0"/>
  </w:footnote>
  <w:footnote w:type="continuationSeparator" w:id="0">
    <w:p w14:paraId="64EFF2EE" w14:textId="77777777" w:rsidR="00512CE0" w:rsidRDefault="00512CE0" w:rsidP="0068194B">
      <w:r>
        <w:continuationSeparator/>
      </w:r>
    </w:p>
    <w:p w14:paraId="64477591" w14:textId="77777777" w:rsidR="00512CE0" w:rsidRDefault="00512CE0"/>
    <w:p w14:paraId="2476251A" w14:textId="77777777" w:rsidR="00512CE0" w:rsidRDefault="00512C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35C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82FCCB" wp14:editId="1328CC9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DAD6C1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694990">
    <w:abstractNumId w:val="9"/>
  </w:num>
  <w:num w:numId="2" w16cid:durableId="830675353">
    <w:abstractNumId w:val="8"/>
  </w:num>
  <w:num w:numId="3" w16cid:durableId="517043375">
    <w:abstractNumId w:val="7"/>
  </w:num>
  <w:num w:numId="4" w16cid:durableId="1551576026">
    <w:abstractNumId w:val="6"/>
  </w:num>
  <w:num w:numId="5" w16cid:durableId="299967546">
    <w:abstractNumId w:val="10"/>
  </w:num>
  <w:num w:numId="6" w16cid:durableId="1192258349">
    <w:abstractNumId w:val="3"/>
  </w:num>
  <w:num w:numId="7" w16cid:durableId="1714233277">
    <w:abstractNumId w:val="11"/>
  </w:num>
  <w:num w:numId="8" w16cid:durableId="1982803063">
    <w:abstractNumId w:val="2"/>
  </w:num>
  <w:num w:numId="9" w16cid:durableId="1334606611">
    <w:abstractNumId w:val="12"/>
  </w:num>
  <w:num w:numId="10" w16cid:durableId="133109007">
    <w:abstractNumId w:val="5"/>
  </w:num>
  <w:num w:numId="11" w16cid:durableId="479425299">
    <w:abstractNumId w:val="4"/>
  </w:num>
  <w:num w:numId="12" w16cid:durableId="362756555">
    <w:abstractNumId w:val="1"/>
  </w:num>
  <w:num w:numId="13" w16cid:durableId="57285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E0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7DE2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2CE0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62F6B"/>
    <w:rsid w:val="0079206B"/>
    <w:rsid w:val="00796076"/>
    <w:rsid w:val="007C0566"/>
    <w:rsid w:val="007C606B"/>
    <w:rsid w:val="007D58E3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3A5"/>
    <w:rsid w:val="00B60FD0"/>
    <w:rsid w:val="00B622DF"/>
    <w:rsid w:val="00B6332A"/>
    <w:rsid w:val="00B6563B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922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l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62E2E7ECE0407898CEB0D1C9371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0997-4463-4271-9A0C-CD44825BF938}"/>
      </w:docPartPr>
      <w:docPartBody>
        <w:p w:rsidR="00BC3024" w:rsidRDefault="00BC3024">
          <w:pPr>
            <w:pStyle w:val="FF62E2E7ECE0407898CEB0D1C9371D2E"/>
          </w:pPr>
          <w:r w:rsidRPr="00CF1A49">
            <w:t>·</w:t>
          </w:r>
        </w:p>
      </w:docPartBody>
    </w:docPart>
    <w:docPart>
      <w:docPartPr>
        <w:name w:val="282D04C7C0D443829C5EA9526E44A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E5232-4D3F-4577-8B2C-AD14EC2D821A}"/>
      </w:docPartPr>
      <w:docPartBody>
        <w:p w:rsidR="00BC3024" w:rsidRDefault="00BC3024">
          <w:pPr>
            <w:pStyle w:val="282D04C7C0D443829C5EA9526E44A9D9"/>
          </w:pPr>
          <w:r w:rsidRPr="00CF1A49">
            <w:t>Experience</w:t>
          </w:r>
        </w:p>
      </w:docPartBody>
    </w:docPart>
    <w:docPart>
      <w:docPartPr>
        <w:name w:val="308EBE7AA864435998717C7B9B2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6705C-3789-44AB-8083-E7F95C2B8C67}"/>
      </w:docPartPr>
      <w:docPartBody>
        <w:p w:rsidR="00BC3024" w:rsidRDefault="00BC3024">
          <w:pPr>
            <w:pStyle w:val="308EBE7AA864435998717C7B9B2C963C"/>
          </w:pPr>
          <w:r w:rsidRPr="00CF1A49">
            <w:t>Education</w:t>
          </w:r>
        </w:p>
      </w:docPartBody>
    </w:docPart>
    <w:docPart>
      <w:docPartPr>
        <w:name w:val="292EA3F47C474CB1865BA15672285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9D00D-0129-4020-96B8-2B8472C00F63}"/>
      </w:docPartPr>
      <w:docPartBody>
        <w:p w:rsidR="00BC3024" w:rsidRDefault="00BC3024">
          <w:pPr>
            <w:pStyle w:val="292EA3F47C474CB1865BA156722851D3"/>
          </w:pPr>
          <w:r w:rsidRPr="00CF1A49">
            <w:t>Skills</w:t>
          </w:r>
        </w:p>
      </w:docPartBody>
    </w:docPart>
    <w:docPart>
      <w:docPartPr>
        <w:name w:val="8625674243D8432A906030DE4E888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A2D50-CE2C-4AC4-9825-C848E1BAD504}"/>
      </w:docPartPr>
      <w:docPartBody>
        <w:p w:rsidR="00BC3024" w:rsidRDefault="00BC3024">
          <w:pPr>
            <w:pStyle w:val="8625674243D8432A906030DE4E88850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24"/>
    <w:rsid w:val="00B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62E2E7ECE0407898CEB0D1C9371D2E">
    <w:name w:val="FF62E2E7ECE0407898CEB0D1C9371D2E"/>
  </w:style>
  <w:style w:type="paragraph" w:customStyle="1" w:styleId="282D04C7C0D443829C5EA9526E44A9D9">
    <w:name w:val="282D04C7C0D443829C5EA9526E44A9D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08EBE7AA864435998717C7B9B2C963C">
    <w:name w:val="308EBE7AA864435998717C7B9B2C963C"/>
  </w:style>
  <w:style w:type="paragraph" w:customStyle="1" w:styleId="292EA3F47C474CB1865BA156722851D3">
    <w:name w:val="292EA3F47C474CB1865BA156722851D3"/>
  </w:style>
  <w:style w:type="paragraph" w:customStyle="1" w:styleId="8625674243D8432A906030DE4E888507">
    <w:name w:val="8625674243D8432A906030DE4E888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Modern%20chronological%20resume.dotx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2023-03-14T17:14:00Z</dcterms:created>
  <dcterms:modified xsi:type="dcterms:W3CDTF">2023-03-14T17:14:00Z</dcterms:modified>
  <cp:category/>
</cp:coreProperties>
</file>